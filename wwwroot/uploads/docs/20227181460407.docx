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AEE71" w14:textId="77777777" w:rsidR="004B2A3D" w:rsidRDefault="004B2A3D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47DC9F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95CF4BF" w14:textId="77777777" w:rsidR="004B2A3D" w:rsidRDefault="004B2A3D"/>
          <w:tbl>
            <w:tblPr>
              <w:tblW w:w="1079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00"/>
              <w:gridCol w:w="720"/>
              <w:gridCol w:w="6470"/>
            </w:tblGrid>
            <w:tr w:rsidR="00CD4D17" w14:paraId="3B276C74" w14:textId="77777777" w:rsidTr="004B2A3D">
              <w:tc>
                <w:tcPr>
                  <w:tcW w:w="3600" w:type="dxa"/>
                </w:tcPr>
                <w:p w14:paraId="1B8AC515" w14:textId="3E094526" w:rsidR="004B2A3D" w:rsidRPr="004B2A3D" w:rsidRDefault="004B2A3D" w:rsidP="004B2A3D"/>
                <w:p w14:paraId="4C772B87" w14:textId="12CDAAF8" w:rsidR="004B2A3D" w:rsidRDefault="004B2A3D" w:rsidP="004B2A3D"/>
                <w:p w14:paraId="7724A629" w14:textId="54076A54" w:rsidR="004B2A3D" w:rsidRDefault="004B2A3D" w:rsidP="004B2A3D"/>
                <w:sdt>
                  <w:sdtPr>
                    <w:id w:val="-794518614"/>
                    <w:placeholder>
                      <w:docPart w:val="2E3D172A1A4D4697AABDC524FF5D8E5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4D524BF" w14:textId="77777777" w:rsidR="004B2A3D" w:rsidRPr="00CB0055" w:rsidRDefault="004B2A3D" w:rsidP="004B2A3D">
                      <w:pPr>
                        <w:pStyle w:val="Heading3"/>
                      </w:pPr>
                      <w:r w:rsidRPr="00CB0055">
                        <w:t>Contact</w:t>
                      </w:r>
                    </w:p>
                  </w:sdtContent>
                </w:sdt>
                <w:p w14:paraId="3B870709" w14:textId="37D0A096" w:rsidR="004B2A3D" w:rsidRDefault="004B2A3D" w:rsidP="004B2A3D">
                  <w:r>
                    <w:t xml:space="preserve">PHONE: </w:t>
                  </w:r>
                  <w:r w:rsidRPr="004B2A3D">
                    <w:t>+919447848695</w:t>
                  </w:r>
                </w:p>
                <w:p w14:paraId="30852F26" w14:textId="382FA11A" w:rsidR="004B2A3D" w:rsidRDefault="004B2A3D" w:rsidP="004B2A3D"/>
                <w:p w14:paraId="16444714" w14:textId="0BB38E3A" w:rsidR="004B2A3D" w:rsidRDefault="004B2A3D" w:rsidP="004B2A3D"/>
                <w:p w14:paraId="4A750253" w14:textId="5C02CA52" w:rsidR="004B2A3D" w:rsidRPr="00CB0055" w:rsidRDefault="004B2A3D" w:rsidP="004B2A3D">
                  <w:pPr>
                    <w:pStyle w:val="Heading3"/>
                  </w:pPr>
                  <w:r>
                    <w:t>ADDRESS</w:t>
                  </w:r>
                </w:p>
                <w:p w14:paraId="02640A6F" w14:textId="32667C2D" w:rsidR="004B2A3D" w:rsidRDefault="004B2A3D" w:rsidP="004B2A3D">
                  <w:r w:rsidRPr="004B2A3D">
                    <w:t>Vishnupadam Paravattani Thrissur-5</w:t>
                  </w:r>
                </w:p>
                <w:p w14:paraId="2B4AF9D6" w14:textId="765F496D" w:rsidR="004B2A3D" w:rsidRDefault="004B2A3D" w:rsidP="004B2A3D"/>
                <w:p w14:paraId="4090D944" w14:textId="26AA9C11" w:rsidR="004B2A3D" w:rsidRDefault="004B2A3D" w:rsidP="004B2A3D"/>
                <w:p w14:paraId="390BB6A2" w14:textId="79C92DEE" w:rsidR="004B2A3D" w:rsidRPr="00CB0055" w:rsidRDefault="004B2A3D" w:rsidP="004B2A3D">
                  <w:pPr>
                    <w:pStyle w:val="Heading3"/>
                  </w:pPr>
                  <w:r>
                    <w:t>E-MAIL</w:t>
                  </w:r>
                </w:p>
                <w:p w14:paraId="7A320400" w14:textId="595BEA68" w:rsidR="004B2A3D" w:rsidRPr="004B2A3D" w:rsidRDefault="0034215F" w:rsidP="004B2A3D">
                  <w:r>
                    <w:t>p</w:t>
                  </w:r>
                  <w:r w:rsidR="004B2A3D">
                    <w:t>ranavgirish97@gmail.com</w:t>
                  </w:r>
                </w:p>
                <w:p w14:paraId="55F954C1" w14:textId="41DD4F9A" w:rsidR="00CD4D17" w:rsidRDefault="00CD4D17" w:rsidP="004B2A3D"/>
                <w:p w14:paraId="59355A6F" w14:textId="77777777" w:rsidR="00CD4D17" w:rsidRDefault="00CD4D17" w:rsidP="00CD4D17"/>
                <w:p w14:paraId="6EDB4ADC" w14:textId="163468A4" w:rsidR="00CD4D17" w:rsidRPr="00CB0055" w:rsidRDefault="00CD4D17" w:rsidP="00CD4D17">
                  <w:pPr>
                    <w:pStyle w:val="Heading3"/>
                  </w:pPr>
                </w:p>
                <w:p w14:paraId="6DD3C165" w14:textId="1423ADBD" w:rsidR="00CD4D17" w:rsidRDefault="00CD4D17" w:rsidP="00CD4D17"/>
                <w:p w14:paraId="6FAF3A0C" w14:textId="1388473A" w:rsidR="00CD4D17" w:rsidRDefault="00CD4D17" w:rsidP="00CD4D17"/>
                <w:p w14:paraId="3052D007" w14:textId="77777777" w:rsidR="00CD4D17" w:rsidRPr="004D3011" w:rsidRDefault="00CD4D17" w:rsidP="00CD4D17"/>
                <w:p w14:paraId="74036525" w14:textId="61F0E967" w:rsidR="00CD4D17" w:rsidRDefault="00CD4D17" w:rsidP="00CD4D17"/>
                <w:p w14:paraId="414C3D05" w14:textId="0E6639A2" w:rsidR="00CD4D17" w:rsidRDefault="00CD4D17" w:rsidP="00CD4D17"/>
                <w:p w14:paraId="24CDB6F8" w14:textId="77777777" w:rsidR="00CD4D17" w:rsidRDefault="00CD4D17" w:rsidP="00CD4D17"/>
                <w:p w14:paraId="02F10CE2" w14:textId="2F11BB8D" w:rsidR="00CD4D17" w:rsidRDefault="00CD4D17" w:rsidP="00CD4D17"/>
                <w:p w14:paraId="7487E3D5" w14:textId="1D625AF5" w:rsidR="00CD4D17" w:rsidRPr="00E4381A" w:rsidRDefault="00CD4D17" w:rsidP="00CD4D17">
                  <w:pPr>
                    <w:rPr>
                      <w:rStyle w:val="Hyperlink"/>
                    </w:rPr>
                  </w:pPr>
                </w:p>
                <w:p w14:paraId="1C3C6941" w14:textId="52DA7F04" w:rsidR="00CD4D17" w:rsidRPr="00CB0055" w:rsidRDefault="00CD4D17" w:rsidP="00CD4D17">
                  <w:pPr>
                    <w:pStyle w:val="Heading3"/>
                  </w:pPr>
                </w:p>
                <w:p w14:paraId="549EAB5E" w14:textId="1FB4AF6E" w:rsidR="00CD4D17" w:rsidRDefault="00CD4D17" w:rsidP="00CD4D17"/>
                <w:p w14:paraId="66211D4C" w14:textId="626255DD" w:rsidR="00CD4D17" w:rsidRDefault="00CD4D17" w:rsidP="00CD4D17"/>
                <w:p w14:paraId="1F6DD8E2" w14:textId="1FF504D8" w:rsidR="00CD4D17" w:rsidRDefault="00CD4D17" w:rsidP="00CD4D17"/>
                <w:p w14:paraId="54261BA2" w14:textId="098C23EF" w:rsidR="00CD4D17" w:rsidRPr="004D3011" w:rsidRDefault="00CD4D17" w:rsidP="00CD4D17"/>
              </w:tc>
              <w:tc>
                <w:tcPr>
                  <w:tcW w:w="720" w:type="dxa"/>
                </w:tcPr>
                <w:p w14:paraId="54FF0545" w14:textId="77777777" w:rsidR="00CD4D17" w:rsidRDefault="00CD4D17" w:rsidP="00CD4D17">
                  <w:pPr>
                    <w:tabs>
                      <w:tab w:val="left" w:pos="990"/>
                    </w:tabs>
                  </w:pPr>
                </w:p>
              </w:tc>
              <w:tc>
                <w:tcPr>
                  <w:tcW w:w="6470" w:type="dxa"/>
                </w:tcPr>
                <w:p w14:paraId="567A05BA" w14:textId="77777777" w:rsidR="00CD4D17" w:rsidRPr="00C54272" w:rsidRDefault="00CD4D17" w:rsidP="00CD4D17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223A8C5C" w14:textId="77777777" w:rsidR="00CD4D17" w:rsidRPr="00C54272" w:rsidRDefault="00CD4D17" w:rsidP="00CD4D17"/>
              </w:tc>
            </w:tr>
          </w:tbl>
          <w:p w14:paraId="72787F78" w14:textId="77777777" w:rsidR="00CD4D17" w:rsidRDefault="00CD4D17" w:rsidP="004B2A3D">
            <w:pPr>
              <w:pStyle w:val="ListParagraph"/>
              <w:tabs>
                <w:tab w:val="left" w:pos="990"/>
              </w:tabs>
            </w:pPr>
          </w:p>
          <w:p w14:paraId="299A63FE" w14:textId="17A37B4E" w:rsidR="001B2ABD" w:rsidRDefault="001B2ABD" w:rsidP="00CD4D17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22FADB7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F7B667" w14:textId="77777777" w:rsidR="00CD4D17" w:rsidRDefault="00CD4D17" w:rsidP="001B2ABD">
            <w:pPr>
              <w:pStyle w:val="Title"/>
            </w:pPr>
          </w:p>
          <w:p w14:paraId="0CC350E9" w14:textId="1222EFD7" w:rsidR="001B2ABD" w:rsidRDefault="00282E28" w:rsidP="001B2ABD">
            <w:pPr>
              <w:pStyle w:val="Title"/>
            </w:pPr>
            <w:r>
              <w:t>Pranav G</w:t>
            </w:r>
            <w:r w:rsidR="0034215F">
              <w:t>irish</w:t>
            </w:r>
          </w:p>
          <w:p w14:paraId="4244569D" w14:textId="77777777" w:rsidR="00282E28" w:rsidRDefault="00282E28" w:rsidP="001B2ABD">
            <w:pPr>
              <w:pStyle w:val="Subtitle"/>
              <w:rPr>
                <w:spacing w:val="0"/>
                <w:w w:val="100"/>
              </w:rPr>
            </w:pPr>
          </w:p>
          <w:p w14:paraId="09AF9113" w14:textId="5C796284" w:rsidR="001B2ABD" w:rsidRDefault="00282E28" w:rsidP="001B2ABD">
            <w:pPr>
              <w:pStyle w:val="Subtitle"/>
              <w:rPr>
                <w:spacing w:val="0"/>
                <w:w w:val="100"/>
              </w:rPr>
            </w:pPr>
            <w:r w:rsidRPr="0034215F">
              <w:rPr>
                <w:spacing w:val="0"/>
                <w:w w:val="79"/>
              </w:rPr>
              <w:t>Career Objectiv</w:t>
            </w:r>
            <w:r w:rsidRPr="0034215F">
              <w:rPr>
                <w:spacing w:val="25"/>
                <w:w w:val="79"/>
              </w:rPr>
              <w:t>e</w:t>
            </w:r>
          </w:p>
          <w:p w14:paraId="286DA010" w14:textId="77777777" w:rsidR="00C54272" w:rsidRDefault="00C54272" w:rsidP="00C54272">
            <w:pPr>
              <w:pStyle w:val="Heading2"/>
            </w:pPr>
            <w:r>
              <w:t>To be a part of an organisation where get a chance to use my knowledge and skills to contribute in the progress of the organisation as well as myself.</w:t>
            </w:r>
          </w:p>
          <w:p w14:paraId="10A23EC3" w14:textId="77777777" w:rsidR="00C54272" w:rsidRDefault="00C54272" w:rsidP="00C54272">
            <w:pPr>
              <w:pStyle w:val="Heading2"/>
            </w:pPr>
            <w:r>
              <w:t>EDUCATION DETAILS</w:t>
            </w: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6"/>
              <w:gridCol w:w="2077"/>
              <w:gridCol w:w="2077"/>
            </w:tblGrid>
            <w:tr w:rsidR="00C54272" w14:paraId="1BEF440D" w14:textId="77777777" w:rsidTr="003B47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3B4E741D" w14:textId="77777777" w:rsidR="00C54272" w:rsidRPr="00282E28" w:rsidRDefault="00C54272" w:rsidP="00C54272">
                  <w:pPr>
                    <w:rPr>
                      <w:sz w:val="20"/>
                      <w:szCs w:val="20"/>
                    </w:rPr>
                  </w:pPr>
                  <w:r w:rsidRPr="00282E28">
                    <w:rPr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2077" w:type="dxa"/>
                </w:tcPr>
                <w:p w14:paraId="4BC95BFE" w14:textId="77777777" w:rsidR="00C54272" w:rsidRDefault="00C54272" w:rsidP="00C542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INSTITUTION</w:t>
                  </w:r>
                </w:p>
              </w:tc>
              <w:tc>
                <w:tcPr>
                  <w:tcW w:w="2077" w:type="dxa"/>
                </w:tcPr>
                <w:p w14:paraId="06DB08DA" w14:textId="77777777" w:rsidR="00C54272" w:rsidRDefault="00C54272" w:rsidP="00C542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COURSE</w:t>
                  </w:r>
                </w:p>
              </w:tc>
            </w:tr>
            <w:tr w:rsidR="00C54272" w14:paraId="7AE0C30A" w14:textId="77777777" w:rsidTr="003B47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45126AAF" w14:textId="77777777" w:rsidR="00C54272" w:rsidRDefault="00C54272" w:rsidP="00C54272">
                  <w:pPr>
                    <w:rPr>
                      <w:b w:val="0"/>
                      <w:bCs w:val="0"/>
                    </w:rPr>
                  </w:pPr>
                </w:p>
                <w:p w14:paraId="6E938BBF" w14:textId="77777777" w:rsidR="00C54272" w:rsidRPr="00282E28" w:rsidRDefault="00C54272" w:rsidP="00C54272">
                  <w:r>
                    <w:t>2017-2020</w:t>
                  </w:r>
                </w:p>
              </w:tc>
              <w:tc>
                <w:tcPr>
                  <w:tcW w:w="2077" w:type="dxa"/>
                </w:tcPr>
                <w:p w14:paraId="2D6505DD" w14:textId="77777777" w:rsidR="00C54272" w:rsidRDefault="00C54272" w:rsidP="00C542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Paramekkav College of Arts and Science,</w:t>
                  </w:r>
                </w:p>
                <w:p w14:paraId="179EC348" w14:textId="77777777" w:rsidR="00C54272" w:rsidRDefault="00C54272" w:rsidP="00C542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(Calicut University)</w:t>
                  </w:r>
                </w:p>
                <w:p w14:paraId="40B66C62" w14:textId="77777777" w:rsidR="00C54272" w:rsidRDefault="00C54272" w:rsidP="00C542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2077" w:type="dxa"/>
                </w:tcPr>
                <w:p w14:paraId="3168D387" w14:textId="77777777" w:rsidR="00C54272" w:rsidRDefault="00C54272" w:rsidP="00C542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1D87B969" w14:textId="77777777" w:rsidR="00C54272" w:rsidRPr="00282E28" w:rsidRDefault="00C54272" w:rsidP="00C542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BCA</w:t>
                  </w:r>
                </w:p>
              </w:tc>
            </w:tr>
            <w:tr w:rsidR="00C54272" w14:paraId="191F9EA3" w14:textId="77777777" w:rsidTr="003B4703">
              <w:trPr>
                <w:trHeight w:val="7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1BA744EE" w14:textId="77777777" w:rsidR="00C54272" w:rsidRDefault="00C54272" w:rsidP="00C54272">
                  <w:pPr>
                    <w:rPr>
                      <w:b w:val="0"/>
                      <w:bCs w:val="0"/>
                    </w:rPr>
                  </w:pPr>
                </w:p>
                <w:p w14:paraId="7B0C2052" w14:textId="77777777" w:rsidR="00C54272" w:rsidRDefault="00C54272" w:rsidP="00C54272">
                  <w:r>
                    <w:t>2013-2015</w:t>
                  </w:r>
                </w:p>
              </w:tc>
              <w:tc>
                <w:tcPr>
                  <w:tcW w:w="2077" w:type="dxa"/>
                </w:tcPr>
                <w:p w14:paraId="1B40DD08" w14:textId="77777777" w:rsidR="00C54272" w:rsidRDefault="00C54272" w:rsidP="00C5427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GHSS Puthur, Vadakara, Kozhikod,</w:t>
                  </w:r>
                </w:p>
                <w:p w14:paraId="226C3D78" w14:textId="77777777" w:rsidR="00C54272" w:rsidRDefault="00C54272" w:rsidP="00C5427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(HSE)</w:t>
                  </w:r>
                </w:p>
              </w:tc>
              <w:tc>
                <w:tcPr>
                  <w:tcW w:w="2077" w:type="dxa"/>
                </w:tcPr>
                <w:p w14:paraId="2D7EFBF6" w14:textId="77777777" w:rsidR="00C54272" w:rsidRDefault="00C54272" w:rsidP="00C5427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B94DE43" w14:textId="77777777" w:rsidR="00C54272" w:rsidRDefault="00C54272" w:rsidP="00C5427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Plus Two</w:t>
                  </w:r>
                </w:p>
              </w:tc>
            </w:tr>
            <w:tr w:rsidR="00C54272" w14:paraId="36701C34" w14:textId="77777777" w:rsidTr="003B47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6D159513" w14:textId="77777777" w:rsidR="00C54272" w:rsidRDefault="00C54272" w:rsidP="00C54272">
                  <w:pPr>
                    <w:rPr>
                      <w:b w:val="0"/>
                      <w:bCs w:val="0"/>
                    </w:rPr>
                  </w:pPr>
                </w:p>
                <w:p w14:paraId="7004ED24" w14:textId="77777777" w:rsidR="00C54272" w:rsidRDefault="00C54272" w:rsidP="00C54272">
                  <w:r>
                    <w:t>2011-2013</w:t>
                  </w:r>
                </w:p>
              </w:tc>
              <w:tc>
                <w:tcPr>
                  <w:tcW w:w="2077" w:type="dxa"/>
                </w:tcPr>
                <w:p w14:paraId="080A6602" w14:textId="77777777" w:rsidR="00C54272" w:rsidRDefault="00C54272" w:rsidP="00C542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11F80BCF" w14:textId="77777777" w:rsidR="00C54272" w:rsidRPr="00282E28" w:rsidRDefault="00C54272" w:rsidP="00C542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Gokulam Public School,Vadakara, Kozhikod(CBSC)</w:t>
                  </w:r>
                </w:p>
              </w:tc>
              <w:tc>
                <w:tcPr>
                  <w:tcW w:w="2077" w:type="dxa"/>
                </w:tcPr>
                <w:p w14:paraId="73E9B6B3" w14:textId="77777777" w:rsidR="00C54272" w:rsidRDefault="00C54272" w:rsidP="00C542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812DB33" w14:textId="77777777" w:rsidR="00C54272" w:rsidRDefault="00C54272" w:rsidP="00C542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Class X</w:t>
                  </w:r>
                </w:p>
              </w:tc>
            </w:tr>
          </w:tbl>
          <w:p w14:paraId="05F6C738" w14:textId="77777777" w:rsidR="00C54272" w:rsidRPr="004D3011" w:rsidRDefault="00C54272" w:rsidP="00C54272"/>
          <w:p w14:paraId="6A4EF695" w14:textId="77777777" w:rsidR="00C54272" w:rsidRDefault="00C54272" w:rsidP="00C54272">
            <w:pPr>
              <w:pStyle w:val="Heading2"/>
            </w:pPr>
            <w:r>
              <w:t>Qualifications</w:t>
            </w:r>
          </w:p>
          <w:p w14:paraId="72569D80" w14:textId="77777777" w:rsidR="00C54272" w:rsidRDefault="00C54272" w:rsidP="00C54272">
            <w:pPr>
              <w:pStyle w:val="ListParagraph"/>
              <w:numPr>
                <w:ilvl w:val="0"/>
                <w:numId w:val="4"/>
              </w:numPr>
            </w:pPr>
            <w:r>
              <w:t>Certified Ethical Hacker from CEH</w:t>
            </w:r>
          </w:p>
          <w:p w14:paraId="7FE51C80" w14:textId="77777777" w:rsidR="00C54272" w:rsidRDefault="00C54272" w:rsidP="00C54272">
            <w:pPr>
              <w:pStyle w:val="ListParagraph"/>
              <w:numPr>
                <w:ilvl w:val="0"/>
                <w:numId w:val="4"/>
              </w:numPr>
            </w:pPr>
            <w:r>
              <w:t>CCNA from CISCO</w:t>
            </w:r>
          </w:p>
          <w:p w14:paraId="13835503" w14:textId="26F4B03C" w:rsidR="00C54272" w:rsidRDefault="00C54272" w:rsidP="00C54272">
            <w:pPr>
              <w:pStyle w:val="ListParagraph"/>
              <w:numPr>
                <w:ilvl w:val="0"/>
                <w:numId w:val="4"/>
              </w:numPr>
            </w:pPr>
            <w:r>
              <w:t>DIGITAL MARKETING</w:t>
            </w:r>
          </w:p>
          <w:p w14:paraId="1419BAC0" w14:textId="7E49DC99" w:rsidR="00C54272" w:rsidRDefault="00C54272" w:rsidP="00C54272"/>
          <w:p w14:paraId="49954A08" w14:textId="77777777" w:rsidR="00CD4D17" w:rsidRDefault="00CD4D17" w:rsidP="00C54272">
            <w:pPr>
              <w:pStyle w:val="Heading2"/>
            </w:pPr>
          </w:p>
          <w:p w14:paraId="1C65ED15" w14:textId="20D940BD" w:rsidR="00C54272" w:rsidRDefault="00C54272" w:rsidP="00C54272">
            <w:pPr>
              <w:pStyle w:val="Heading2"/>
            </w:pPr>
            <w:r>
              <w:t>Work Experience</w:t>
            </w:r>
          </w:p>
          <w:p w14:paraId="0D4511E1" w14:textId="77777777" w:rsidR="00C54272" w:rsidRDefault="00C54272" w:rsidP="00C54272">
            <w:pPr>
              <w:rPr>
                <w:b/>
                <w:bCs/>
              </w:rPr>
            </w:pPr>
            <w:r w:rsidRPr="00C54272">
              <w:rPr>
                <w:b/>
                <w:bCs/>
              </w:rPr>
              <w:t>CONTACT COMPUTERS</w:t>
            </w:r>
          </w:p>
          <w:p w14:paraId="2DCB90A6" w14:textId="77777777" w:rsidR="00C54272" w:rsidRDefault="00C54272" w:rsidP="00C54272">
            <w:pPr>
              <w:rPr>
                <w:b/>
                <w:bCs/>
              </w:rPr>
            </w:pPr>
          </w:p>
          <w:p w14:paraId="7578F4B6" w14:textId="77777777" w:rsidR="00C54272" w:rsidRPr="004B2A3D" w:rsidRDefault="00C54272" w:rsidP="00C54272">
            <w:pPr>
              <w:rPr>
                <w:b/>
                <w:bCs/>
                <w:sz w:val="20"/>
                <w:szCs w:val="20"/>
              </w:rPr>
            </w:pPr>
            <w:r w:rsidRPr="004B2A3D">
              <w:rPr>
                <w:b/>
                <w:bCs/>
                <w:sz w:val="20"/>
                <w:szCs w:val="20"/>
              </w:rPr>
              <w:t>Sales Executive</w:t>
            </w:r>
          </w:p>
          <w:p w14:paraId="42F9091B" w14:textId="77777777" w:rsidR="00CD4D17" w:rsidRDefault="00CD4D17" w:rsidP="00CD4D17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C50E41A" w14:textId="0BFEA47D" w:rsidR="00C54272" w:rsidRPr="00C54272" w:rsidRDefault="00C54272" w:rsidP="00C54272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C54272">
              <w:rPr>
                <w:b/>
                <w:bCs/>
                <w:sz w:val="20"/>
                <w:szCs w:val="20"/>
              </w:rPr>
              <w:t>Meeting and greeting customers and making them feel welcome.</w:t>
            </w:r>
          </w:p>
          <w:p w14:paraId="064B8833" w14:textId="69C4C604" w:rsidR="00C54272" w:rsidRDefault="00C54272" w:rsidP="00C54272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C54272">
              <w:rPr>
                <w:b/>
                <w:bCs/>
                <w:sz w:val="20"/>
                <w:szCs w:val="20"/>
              </w:rPr>
              <w:t>Finding channels for selling and distributing of products.</w:t>
            </w:r>
          </w:p>
          <w:p w14:paraId="3CED69AF" w14:textId="2A65DA13" w:rsidR="00C54272" w:rsidRDefault="00C54272" w:rsidP="00C54272">
            <w:pPr>
              <w:rPr>
                <w:b/>
                <w:bCs/>
                <w:sz w:val="20"/>
                <w:szCs w:val="20"/>
              </w:rPr>
            </w:pPr>
          </w:p>
          <w:p w14:paraId="3A3AF7AB" w14:textId="77777777" w:rsidR="00CD4D17" w:rsidRDefault="00CD4D17" w:rsidP="00C54272">
            <w:pPr>
              <w:pStyle w:val="Heading2"/>
            </w:pPr>
          </w:p>
          <w:p w14:paraId="628A08DB" w14:textId="7F45F7A8" w:rsidR="00C54272" w:rsidRDefault="00C54272" w:rsidP="00C54272">
            <w:pPr>
              <w:pStyle w:val="Heading2"/>
            </w:pPr>
            <w:r>
              <w:t>Languages</w:t>
            </w:r>
          </w:p>
          <w:p w14:paraId="29F56050" w14:textId="3FBA04CC" w:rsidR="00C54272" w:rsidRDefault="00C54272" w:rsidP="00C54272">
            <w:pPr>
              <w:pStyle w:val="ListParagraph"/>
              <w:numPr>
                <w:ilvl w:val="0"/>
                <w:numId w:val="6"/>
              </w:numPr>
            </w:pPr>
            <w:r>
              <w:t>English</w:t>
            </w:r>
          </w:p>
          <w:p w14:paraId="5E56CEB7" w14:textId="7D847800" w:rsidR="00C54272" w:rsidRDefault="00C54272" w:rsidP="00C54272">
            <w:pPr>
              <w:pStyle w:val="ListParagraph"/>
              <w:numPr>
                <w:ilvl w:val="0"/>
                <w:numId w:val="6"/>
              </w:numPr>
            </w:pPr>
            <w:r>
              <w:t>Hindi</w:t>
            </w:r>
          </w:p>
          <w:p w14:paraId="74A72EBF" w14:textId="7E51ABCC" w:rsidR="00C54272" w:rsidRPr="00C54272" w:rsidRDefault="00C54272" w:rsidP="00C54272">
            <w:pPr>
              <w:pStyle w:val="ListParagraph"/>
              <w:numPr>
                <w:ilvl w:val="0"/>
                <w:numId w:val="6"/>
              </w:numPr>
            </w:pPr>
            <w:r>
              <w:t>Malayalam</w:t>
            </w:r>
          </w:p>
          <w:p w14:paraId="206BCC51" w14:textId="77777777" w:rsidR="00C54272" w:rsidRPr="00C54272" w:rsidRDefault="00C54272" w:rsidP="00C54272">
            <w:pPr>
              <w:rPr>
                <w:b/>
                <w:bCs/>
                <w:sz w:val="20"/>
                <w:szCs w:val="20"/>
              </w:rPr>
            </w:pPr>
          </w:p>
          <w:p w14:paraId="1AB4BC56" w14:textId="77777777" w:rsidR="00C54272" w:rsidRDefault="00C54272" w:rsidP="00C54272">
            <w:pPr>
              <w:rPr>
                <w:b/>
                <w:bCs/>
                <w:sz w:val="20"/>
                <w:szCs w:val="20"/>
              </w:rPr>
            </w:pPr>
          </w:p>
          <w:p w14:paraId="72A0C301" w14:textId="77777777" w:rsidR="00C54272" w:rsidRDefault="00C54272" w:rsidP="00C54272"/>
          <w:p w14:paraId="38F94555" w14:textId="4CD11425" w:rsidR="00CD4D17" w:rsidRDefault="00CD4D17" w:rsidP="00CD4D17">
            <w:pPr>
              <w:pStyle w:val="Heading2"/>
            </w:pPr>
            <w:r>
              <w:t>Skills</w:t>
            </w:r>
          </w:p>
          <w:p w14:paraId="306106F8" w14:textId="77777777" w:rsidR="00C54272" w:rsidRDefault="00C54272" w:rsidP="00C54272"/>
          <w:p w14:paraId="37C5557E" w14:textId="71495678" w:rsidR="00C54272" w:rsidRDefault="00CD4D17" w:rsidP="00CD4D1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D4D17">
              <w:rPr>
                <w:sz w:val="20"/>
                <w:szCs w:val="20"/>
              </w:rPr>
              <w:t>Interest in Computer and Automobile Industry.</w:t>
            </w:r>
          </w:p>
          <w:p w14:paraId="25873899" w14:textId="3D97E053" w:rsidR="00CD4D17" w:rsidRDefault="00CD4D17" w:rsidP="00CD4D1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in HTML, CSS, JAVASCRIPT, PHP, MYSQL.</w:t>
            </w:r>
          </w:p>
          <w:p w14:paraId="09F124A6" w14:textId="3A40E410" w:rsidR="00CD4D17" w:rsidRDefault="00CD4D17" w:rsidP="00CD4D1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OS: Windows, Linux.</w:t>
            </w:r>
          </w:p>
          <w:p w14:paraId="5F458DAF" w14:textId="77777777" w:rsidR="00CD4D17" w:rsidRDefault="00CD4D17" w:rsidP="00CD4D17">
            <w:pPr>
              <w:pStyle w:val="Heading2"/>
            </w:pPr>
          </w:p>
          <w:p w14:paraId="67E01AC5" w14:textId="0A59690A" w:rsidR="00CD4D17" w:rsidRDefault="00CD4D17" w:rsidP="00CD4D17">
            <w:pPr>
              <w:pStyle w:val="Heading2"/>
            </w:pPr>
            <w:r>
              <w:t>Project experience</w:t>
            </w:r>
          </w:p>
          <w:p w14:paraId="231F5EC7" w14:textId="595E5A49" w:rsidR="00CD4D17" w:rsidRDefault="002E3632" w:rsidP="00CD4D17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FOOD BLOG</w:t>
            </w:r>
          </w:p>
          <w:p w14:paraId="7BF23392" w14:textId="30F7E63F" w:rsidR="00CD4D17" w:rsidRDefault="00CD4D17" w:rsidP="00CD4D17">
            <w:pPr>
              <w:rPr>
                <w:sz w:val="22"/>
              </w:rPr>
            </w:pPr>
            <w:r w:rsidRPr="00CD4D17">
              <w:rPr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 w:rsidRPr="00CD4D17">
              <w:rPr>
                <w:sz w:val="22"/>
              </w:rPr>
              <w:t xml:space="preserve">Online </w:t>
            </w:r>
            <w:r w:rsidR="002E3632">
              <w:rPr>
                <w:sz w:val="22"/>
              </w:rPr>
              <w:t>Food Ordering</w:t>
            </w:r>
            <w:r w:rsidRPr="00CD4D17">
              <w:rPr>
                <w:sz w:val="22"/>
              </w:rPr>
              <w:t xml:space="preserve"> website.</w:t>
            </w:r>
            <w:r>
              <w:rPr>
                <w:sz w:val="22"/>
              </w:rPr>
              <w:t xml:space="preserve"> (2019-2020)-6</w:t>
            </w:r>
            <w:r w:rsidRPr="00CD4D17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Sem-</w:t>
            </w:r>
          </w:p>
          <w:p w14:paraId="33549E9A" w14:textId="59D48C4F" w:rsidR="00CD4D17" w:rsidRDefault="00CD4D17" w:rsidP="00CD4D17">
            <w:pPr>
              <w:rPr>
                <w:sz w:val="22"/>
              </w:rPr>
            </w:pPr>
            <w:r>
              <w:rPr>
                <w:sz w:val="22"/>
              </w:rPr>
              <w:t xml:space="preserve"> (Technology used – PHP, MYSQL, HTML, CSS.)</w:t>
            </w:r>
          </w:p>
          <w:p w14:paraId="4A17A21E" w14:textId="07B33690" w:rsidR="00CD4D17" w:rsidRDefault="00CD4D17" w:rsidP="00CD4D17">
            <w:pPr>
              <w:rPr>
                <w:sz w:val="22"/>
              </w:rPr>
            </w:pPr>
          </w:p>
          <w:p w14:paraId="0140E7BE" w14:textId="320704B1" w:rsidR="00CD4D17" w:rsidRDefault="00CD4D17" w:rsidP="00CD4D17">
            <w:pPr>
              <w:rPr>
                <w:sz w:val="22"/>
              </w:rPr>
            </w:pPr>
          </w:p>
          <w:p w14:paraId="4335B952" w14:textId="0145F735" w:rsidR="00CD4D17" w:rsidRDefault="00CD4D17" w:rsidP="00CD4D17">
            <w:pPr>
              <w:pStyle w:val="Heading2"/>
            </w:pPr>
            <w:r>
              <w:t>REFERENCEs</w:t>
            </w:r>
          </w:p>
          <w:p w14:paraId="742959BC" w14:textId="3381B9FC" w:rsidR="00CD4D17" w:rsidRPr="00CD4D17" w:rsidRDefault="00CD4D17" w:rsidP="00CD4D17">
            <w:r w:rsidRPr="00CD4D17">
              <w:t>References available upon request.</w:t>
            </w:r>
          </w:p>
          <w:p w14:paraId="524BDBA2" w14:textId="77777777" w:rsidR="00CD4D17" w:rsidRPr="00CD4D17" w:rsidRDefault="00CD4D17" w:rsidP="00CD4D17">
            <w:pPr>
              <w:rPr>
                <w:sz w:val="22"/>
              </w:rPr>
            </w:pPr>
          </w:p>
          <w:p w14:paraId="3E963BC8" w14:textId="77777777" w:rsidR="00CD4D17" w:rsidRPr="00CD4D17" w:rsidRDefault="00CD4D17" w:rsidP="00CD4D17"/>
          <w:p w14:paraId="1915796D" w14:textId="77777777" w:rsidR="00CD4D17" w:rsidRPr="00CD4D17" w:rsidRDefault="00CD4D17" w:rsidP="00CD4D17">
            <w:pPr>
              <w:rPr>
                <w:sz w:val="20"/>
                <w:szCs w:val="20"/>
              </w:rPr>
            </w:pPr>
          </w:p>
          <w:p w14:paraId="3C03AFD8" w14:textId="6F401D43" w:rsidR="00C54272" w:rsidRPr="00C54272" w:rsidRDefault="00C54272" w:rsidP="00C54272"/>
        </w:tc>
      </w:tr>
    </w:tbl>
    <w:p w14:paraId="44667774" w14:textId="77777777" w:rsidR="0043117B" w:rsidRDefault="00A46944" w:rsidP="004B2A3D">
      <w:pPr>
        <w:pStyle w:val="ListParagraph"/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4010A" w14:textId="77777777" w:rsidR="00A46944" w:rsidRDefault="00A46944" w:rsidP="000C45FF">
      <w:r>
        <w:separator/>
      </w:r>
    </w:p>
  </w:endnote>
  <w:endnote w:type="continuationSeparator" w:id="0">
    <w:p w14:paraId="6D88C706" w14:textId="77777777" w:rsidR="00A46944" w:rsidRDefault="00A4694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AE47E" w14:textId="77777777" w:rsidR="00A46944" w:rsidRDefault="00A46944" w:rsidP="000C45FF">
      <w:r>
        <w:separator/>
      </w:r>
    </w:p>
  </w:footnote>
  <w:footnote w:type="continuationSeparator" w:id="0">
    <w:p w14:paraId="04229651" w14:textId="77777777" w:rsidR="00A46944" w:rsidRDefault="00A4694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A2A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732871" wp14:editId="04E34D8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1222"/>
    <w:multiLevelType w:val="hybridMultilevel"/>
    <w:tmpl w:val="8AE2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2B24"/>
    <w:multiLevelType w:val="hybridMultilevel"/>
    <w:tmpl w:val="67F80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5D3F"/>
    <w:multiLevelType w:val="hybridMultilevel"/>
    <w:tmpl w:val="E4ECB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5DCB"/>
    <w:multiLevelType w:val="hybridMultilevel"/>
    <w:tmpl w:val="067C0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F1620"/>
    <w:multiLevelType w:val="hybridMultilevel"/>
    <w:tmpl w:val="DF4CE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A251E"/>
    <w:multiLevelType w:val="hybridMultilevel"/>
    <w:tmpl w:val="3AB48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1519E"/>
    <w:multiLevelType w:val="hybridMultilevel"/>
    <w:tmpl w:val="AF1A2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8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2E28"/>
    <w:rsid w:val="002E3632"/>
    <w:rsid w:val="0030481B"/>
    <w:rsid w:val="003156FC"/>
    <w:rsid w:val="003254B5"/>
    <w:rsid w:val="0034215F"/>
    <w:rsid w:val="0037121F"/>
    <w:rsid w:val="003A6B7D"/>
    <w:rsid w:val="003B06CA"/>
    <w:rsid w:val="004071FC"/>
    <w:rsid w:val="00445947"/>
    <w:rsid w:val="004813B3"/>
    <w:rsid w:val="00496591"/>
    <w:rsid w:val="004B2A3D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130AC"/>
    <w:rsid w:val="009260CD"/>
    <w:rsid w:val="00952C25"/>
    <w:rsid w:val="00A2118D"/>
    <w:rsid w:val="00A46944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54272"/>
    <w:rsid w:val="00C72BED"/>
    <w:rsid w:val="00C9578B"/>
    <w:rsid w:val="00CB0055"/>
    <w:rsid w:val="00CD4D17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2C6C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1">
    <w:name w:val="Plain Table 1"/>
    <w:basedOn w:val="TableNormal"/>
    <w:uiPriority w:val="41"/>
    <w:rsid w:val="00282E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C5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DF72218F-DEF4-4B37-BACE-793BCE2B5A26%7d\%7bD226728F-24A9-40C2-84CE-CABBC2195C5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3D172A1A4D4697AABDC524FF5D8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A3A3-5701-4429-886E-0AC5DE8D2BC5}"/>
      </w:docPartPr>
      <w:docPartBody>
        <w:p w:rsidR="009E7174" w:rsidRDefault="00E111DB" w:rsidP="00E111DB">
          <w:pPr>
            <w:pStyle w:val="2E3D172A1A4D4697AABDC524FF5D8E53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DB"/>
    <w:rsid w:val="00476EE3"/>
    <w:rsid w:val="009E7174"/>
    <w:rsid w:val="00B53687"/>
    <w:rsid w:val="00E1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2D348CF68D43A0A0288408875355CD">
    <w:name w:val="402D348CF68D43A0A0288408875355CD"/>
  </w:style>
  <w:style w:type="paragraph" w:customStyle="1" w:styleId="E197C2A827BC499DBA73CED113A2DECA">
    <w:name w:val="E197C2A827BC499DBA73CED113A2DECA"/>
  </w:style>
  <w:style w:type="paragraph" w:customStyle="1" w:styleId="BD882180D099499AA3262205ABB877E0">
    <w:name w:val="BD882180D099499AA3262205ABB877E0"/>
  </w:style>
  <w:style w:type="paragraph" w:customStyle="1" w:styleId="FF71E66A73604CA893C04F0E77FD23D4">
    <w:name w:val="FF71E66A73604CA893C04F0E77FD23D4"/>
  </w:style>
  <w:style w:type="paragraph" w:customStyle="1" w:styleId="AB55FFA1482B48B6BC5DB0E36BD65331">
    <w:name w:val="AB55FFA1482B48B6BC5DB0E36BD65331"/>
  </w:style>
  <w:style w:type="paragraph" w:customStyle="1" w:styleId="438DD436670C471C9A07ADD249BBBE37">
    <w:name w:val="438DD436670C471C9A07ADD249BBBE37"/>
  </w:style>
  <w:style w:type="paragraph" w:customStyle="1" w:styleId="53F67985E3D54C41A3CA40D30CB8D1BB">
    <w:name w:val="53F67985E3D54C41A3CA40D30CB8D1BB"/>
  </w:style>
  <w:style w:type="paragraph" w:customStyle="1" w:styleId="8C224E961BD04FEC831D75F6D5D060F2">
    <w:name w:val="8C224E961BD04FEC831D75F6D5D060F2"/>
  </w:style>
  <w:style w:type="paragraph" w:customStyle="1" w:styleId="957F4DDA907642B9ACA3F110A8683FEC">
    <w:name w:val="957F4DDA907642B9ACA3F110A8683FEC"/>
  </w:style>
  <w:style w:type="paragraph" w:customStyle="1" w:styleId="3A6AD976779049C2A8EEC18AFE943B9D">
    <w:name w:val="3A6AD976779049C2A8EEC18AFE943B9D"/>
  </w:style>
  <w:style w:type="character" w:styleId="Hyperlink">
    <w:name w:val="Hyperlink"/>
    <w:basedOn w:val="DefaultParagraphFont"/>
    <w:uiPriority w:val="99"/>
    <w:unhideWhenUsed/>
    <w:rsid w:val="00E111DB"/>
    <w:rPr>
      <w:color w:val="C45911" w:themeColor="accent2" w:themeShade="BF"/>
      <w:u w:val="single"/>
    </w:rPr>
  </w:style>
  <w:style w:type="paragraph" w:customStyle="1" w:styleId="D1F58669DC5A4305B249B5639432EB71">
    <w:name w:val="D1F58669DC5A4305B249B5639432EB71"/>
  </w:style>
  <w:style w:type="paragraph" w:customStyle="1" w:styleId="9DAE53064FA8410FBD7E23FDC6ECDFAE">
    <w:name w:val="9DAE53064FA8410FBD7E23FDC6ECDFAE"/>
  </w:style>
  <w:style w:type="paragraph" w:customStyle="1" w:styleId="B0E9B5298D7B494CAA9327CB9E353198">
    <w:name w:val="B0E9B5298D7B494CAA9327CB9E353198"/>
  </w:style>
  <w:style w:type="paragraph" w:customStyle="1" w:styleId="AAE54718E5354B3D96A5A611DDA725B6">
    <w:name w:val="AAE54718E5354B3D96A5A611DDA725B6"/>
  </w:style>
  <w:style w:type="paragraph" w:customStyle="1" w:styleId="F8D83DE4A0504F9E827F0A6D5D4E39CD">
    <w:name w:val="F8D83DE4A0504F9E827F0A6D5D4E39CD"/>
  </w:style>
  <w:style w:type="paragraph" w:customStyle="1" w:styleId="9EE48F62FA5B4E11885B1AA631A2B133">
    <w:name w:val="9EE48F62FA5B4E11885B1AA631A2B133"/>
  </w:style>
  <w:style w:type="paragraph" w:customStyle="1" w:styleId="6BB522457F6E487EA83C1C7771B071E9">
    <w:name w:val="6BB522457F6E487EA83C1C7771B071E9"/>
  </w:style>
  <w:style w:type="paragraph" w:customStyle="1" w:styleId="F70A532081524C4DB266FCA62852484E">
    <w:name w:val="F70A532081524C4DB266FCA62852484E"/>
  </w:style>
  <w:style w:type="paragraph" w:customStyle="1" w:styleId="50D16F56AC864C05BE958838D41CAA33">
    <w:name w:val="50D16F56AC864C05BE958838D41CAA33"/>
  </w:style>
  <w:style w:type="paragraph" w:customStyle="1" w:styleId="5A0522ABE0F7446EA66CF42C5362ED84">
    <w:name w:val="5A0522ABE0F7446EA66CF42C5362ED84"/>
  </w:style>
  <w:style w:type="paragraph" w:customStyle="1" w:styleId="07FDF8EBD5664E96951B3AAB63571040">
    <w:name w:val="07FDF8EBD5664E96951B3AAB63571040"/>
  </w:style>
  <w:style w:type="paragraph" w:customStyle="1" w:styleId="53F1794876BE4287AB35043A352343F0">
    <w:name w:val="53F1794876BE4287AB35043A352343F0"/>
  </w:style>
  <w:style w:type="paragraph" w:customStyle="1" w:styleId="D3017E20CAF14E9CB5D6771D8F9380B7">
    <w:name w:val="D3017E20CAF14E9CB5D6771D8F9380B7"/>
  </w:style>
  <w:style w:type="paragraph" w:customStyle="1" w:styleId="6BBD051CAEEB49048354983A090C6AFC">
    <w:name w:val="6BBD051CAEEB49048354983A090C6AFC"/>
  </w:style>
  <w:style w:type="paragraph" w:customStyle="1" w:styleId="0E12FE95FE1849B1863B93C2364AE8BF">
    <w:name w:val="0E12FE95FE1849B1863B93C2364AE8BF"/>
  </w:style>
  <w:style w:type="paragraph" w:customStyle="1" w:styleId="31EF42DC30D44D6D9911F504C04A57F1">
    <w:name w:val="31EF42DC30D44D6D9911F504C04A57F1"/>
  </w:style>
  <w:style w:type="paragraph" w:customStyle="1" w:styleId="CF0100C34AAB44F9AFBADFF673BF8A3C">
    <w:name w:val="CF0100C34AAB44F9AFBADFF673BF8A3C"/>
  </w:style>
  <w:style w:type="paragraph" w:customStyle="1" w:styleId="587D4E553F0749B580695BD51BB8A8F7">
    <w:name w:val="587D4E553F0749B580695BD51BB8A8F7"/>
  </w:style>
  <w:style w:type="paragraph" w:customStyle="1" w:styleId="B28687352DDD4983AACE583EEB76F757">
    <w:name w:val="B28687352DDD4983AACE583EEB76F757"/>
  </w:style>
  <w:style w:type="paragraph" w:customStyle="1" w:styleId="0F0E40834BF946A38F6849B12EB70822">
    <w:name w:val="0F0E40834BF946A38F6849B12EB70822"/>
  </w:style>
  <w:style w:type="paragraph" w:customStyle="1" w:styleId="1F7E3C63BB9142A6BD19C2010751CDCA">
    <w:name w:val="1F7E3C63BB9142A6BD19C2010751CDCA"/>
  </w:style>
  <w:style w:type="paragraph" w:customStyle="1" w:styleId="8F0C3201C33D4330A2B5DF633755CA11">
    <w:name w:val="8F0C3201C33D4330A2B5DF633755CA11"/>
  </w:style>
  <w:style w:type="paragraph" w:customStyle="1" w:styleId="03484A61B5914C1984524232E854F417">
    <w:name w:val="03484A61B5914C1984524232E854F417"/>
  </w:style>
  <w:style w:type="paragraph" w:customStyle="1" w:styleId="6A16CCCA82ED4268AEA6F2F82AF20F53">
    <w:name w:val="6A16CCCA82ED4268AEA6F2F82AF20F53"/>
  </w:style>
  <w:style w:type="paragraph" w:customStyle="1" w:styleId="8384097EA7EF4856963B8C89C78C11A7">
    <w:name w:val="8384097EA7EF4856963B8C89C78C11A7"/>
  </w:style>
  <w:style w:type="paragraph" w:customStyle="1" w:styleId="6801C60102054B96B9358D11DCA6C488">
    <w:name w:val="6801C60102054B96B9358D11DCA6C488"/>
  </w:style>
  <w:style w:type="paragraph" w:customStyle="1" w:styleId="E28400C9BD204B88A1552BDF2B0C0D61">
    <w:name w:val="E28400C9BD204B88A1552BDF2B0C0D61"/>
  </w:style>
  <w:style w:type="paragraph" w:customStyle="1" w:styleId="A7B490078B4548BBBAA2670D853ACE03">
    <w:name w:val="A7B490078B4548BBBAA2670D853ACE03"/>
  </w:style>
  <w:style w:type="paragraph" w:customStyle="1" w:styleId="626EA02BA0214627AAC7035048048619">
    <w:name w:val="626EA02BA0214627AAC7035048048619"/>
  </w:style>
  <w:style w:type="paragraph" w:customStyle="1" w:styleId="7A38E5B3A51744D2BB0F2B9C7C4C34F0">
    <w:name w:val="7A38E5B3A51744D2BB0F2B9C7C4C34F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0E1B8F1B46E41A987499BE098107D9A">
    <w:name w:val="A0E1B8F1B46E41A987499BE098107D9A"/>
  </w:style>
  <w:style w:type="paragraph" w:customStyle="1" w:styleId="3398D8D4CE314423AB850C413B30A932">
    <w:name w:val="3398D8D4CE314423AB850C413B30A932"/>
    <w:rsid w:val="00E111DB"/>
  </w:style>
  <w:style w:type="paragraph" w:customStyle="1" w:styleId="049B50954A5E4098A338B14B2E983591">
    <w:name w:val="049B50954A5E4098A338B14B2E983591"/>
    <w:rsid w:val="00E111DB"/>
  </w:style>
  <w:style w:type="paragraph" w:customStyle="1" w:styleId="0258CDC5B828466E8E583A6188137F8F">
    <w:name w:val="0258CDC5B828466E8E583A6188137F8F"/>
    <w:rsid w:val="00E111DB"/>
  </w:style>
  <w:style w:type="paragraph" w:customStyle="1" w:styleId="74ACCBC07A8F494BA796DF8001514009">
    <w:name w:val="74ACCBC07A8F494BA796DF8001514009"/>
    <w:rsid w:val="00E111DB"/>
  </w:style>
  <w:style w:type="paragraph" w:customStyle="1" w:styleId="5C93A9AA68F842E590C57E4414C156C8">
    <w:name w:val="5C93A9AA68F842E590C57E4414C156C8"/>
    <w:rsid w:val="00E111DB"/>
  </w:style>
  <w:style w:type="paragraph" w:customStyle="1" w:styleId="CBB369D342444660896CC88C2D98B05C">
    <w:name w:val="CBB369D342444660896CC88C2D98B05C"/>
    <w:rsid w:val="00E111DB"/>
  </w:style>
  <w:style w:type="paragraph" w:customStyle="1" w:styleId="BBA80B213AB94D3D8EC8C452683F0150">
    <w:name w:val="BBA80B213AB94D3D8EC8C452683F0150"/>
    <w:rsid w:val="00E111DB"/>
  </w:style>
  <w:style w:type="paragraph" w:customStyle="1" w:styleId="6BFBC8C1B8454412A3FDA0893D2B047B">
    <w:name w:val="6BFBC8C1B8454412A3FDA0893D2B047B"/>
    <w:rsid w:val="00E111DB"/>
  </w:style>
  <w:style w:type="paragraph" w:customStyle="1" w:styleId="5FA7BBA2116D41A5B3CF750C7C8B5D5B">
    <w:name w:val="5FA7BBA2116D41A5B3CF750C7C8B5D5B"/>
    <w:rsid w:val="00E111DB"/>
  </w:style>
  <w:style w:type="paragraph" w:customStyle="1" w:styleId="EC81E1C58DD64D099C8EA7DCEB98140F">
    <w:name w:val="EC81E1C58DD64D099C8EA7DCEB98140F"/>
    <w:rsid w:val="00E111DB"/>
  </w:style>
  <w:style w:type="paragraph" w:customStyle="1" w:styleId="299F833B64BF4685983CA7626628FE0F">
    <w:name w:val="299F833B64BF4685983CA7626628FE0F"/>
    <w:rsid w:val="00E111DB"/>
  </w:style>
  <w:style w:type="paragraph" w:customStyle="1" w:styleId="06B97F92E0654B5E91D4E21DF88024E6">
    <w:name w:val="06B97F92E0654B5E91D4E21DF88024E6"/>
    <w:rsid w:val="00E111DB"/>
  </w:style>
  <w:style w:type="paragraph" w:customStyle="1" w:styleId="83A38532F7D4481D9355F4B4F3D99075">
    <w:name w:val="83A38532F7D4481D9355F4B4F3D99075"/>
    <w:rsid w:val="00E111DB"/>
  </w:style>
  <w:style w:type="paragraph" w:customStyle="1" w:styleId="BF8E3752F8774F629A22E00D57DE8333">
    <w:name w:val="BF8E3752F8774F629A22E00D57DE8333"/>
    <w:rsid w:val="00E111DB"/>
  </w:style>
  <w:style w:type="paragraph" w:customStyle="1" w:styleId="2373D2E654A147F290469FFB45A53DD7">
    <w:name w:val="2373D2E654A147F290469FFB45A53DD7"/>
    <w:rsid w:val="00E111DB"/>
  </w:style>
  <w:style w:type="paragraph" w:customStyle="1" w:styleId="D562731337414C4B87D5EFDE2AB47E63">
    <w:name w:val="D562731337414C4B87D5EFDE2AB47E63"/>
    <w:rsid w:val="00E111DB"/>
  </w:style>
  <w:style w:type="paragraph" w:customStyle="1" w:styleId="9004AA03750E4B45820686D3F9D51987">
    <w:name w:val="9004AA03750E4B45820686D3F9D51987"/>
    <w:rsid w:val="00E111DB"/>
  </w:style>
  <w:style w:type="paragraph" w:customStyle="1" w:styleId="26BC18E7F7074788A67CF2BF06FEA4A4">
    <w:name w:val="26BC18E7F7074788A67CF2BF06FEA4A4"/>
    <w:rsid w:val="00E111DB"/>
  </w:style>
  <w:style w:type="paragraph" w:customStyle="1" w:styleId="7928FAF8B8D442D5A26DABC8551B97EC">
    <w:name w:val="7928FAF8B8D442D5A26DABC8551B97EC"/>
    <w:rsid w:val="00E111DB"/>
  </w:style>
  <w:style w:type="paragraph" w:customStyle="1" w:styleId="B8847574482A4F7B985690A553924F90">
    <w:name w:val="B8847574482A4F7B985690A553924F90"/>
    <w:rsid w:val="00E111DB"/>
  </w:style>
  <w:style w:type="paragraph" w:customStyle="1" w:styleId="0A0F3EC45B87407EBC9ECF1F02911836">
    <w:name w:val="0A0F3EC45B87407EBC9ECF1F02911836"/>
    <w:rsid w:val="00E111DB"/>
  </w:style>
  <w:style w:type="paragraph" w:customStyle="1" w:styleId="37687EEFF2C846B9A498441B26D26B98">
    <w:name w:val="37687EEFF2C846B9A498441B26D26B98"/>
    <w:rsid w:val="00E111DB"/>
  </w:style>
  <w:style w:type="paragraph" w:customStyle="1" w:styleId="50DE0BFD5DA1416890377B51FF80DC97">
    <w:name w:val="50DE0BFD5DA1416890377B51FF80DC97"/>
    <w:rsid w:val="00E111DB"/>
  </w:style>
  <w:style w:type="paragraph" w:customStyle="1" w:styleId="C40E54247DAA4518890F97DC0E954C20">
    <w:name w:val="C40E54247DAA4518890F97DC0E954C20"/>
    <w:rsid w:val="00E111DB"/>
  </w:style>
  <w:style w:type="paragraph" w:customStyle="1" w:styleId="73C85A08113A411194BF098DB0BB8F98">
    <w:name w:val="73C85A08113A411194BF098DB0BB8F98"/>
    <w:rsid w:val="00E111DB"/>
  </w:style>
  <w:style w:type="paragraph" w:customStyle="1" w:styleId="2ED594E2A88D42DAAA0C5155A9E6D7C6">
    <w:name w:val="2ED594E2A88D42DAAA0C5155A9E6D7C6"/>
    <w:rsid w:val="00E111DB"/>
  </w:style>
  <w:style w:type="paragraph" w:customStyle="1" w:styleId="5735B6889A1449D28FCB15CD872A48C8">
    <w:name w:val="5735B6889A1449D28FCB15CD872A48C8"/>
    <w:rsid w:val="00E111DB"/>
  </w:style>
  <w:style w:type="paragraph" w:customStyle="1" w:styleId="99DE3C56D7504AFBA30D4E75A263E2D5">
    <w:name w:val="99DE3C56D7504AFBA30D4E75A263E2D5"/>
    <w:rsid w:val="00E111DB"/>
  </w:style>
  <w:style w:type="paragraph" w:customStyle="1" w:styleId="DB0111DE85BA4CD380588BF362B4E256">
    <w:name w:val="DB0111DE85BA4CD380588BF362B4E256"/>
    <w:rsid w:val="00E111DB"/>
  </w:style>
  <w:style w:type="paragraph" w:customStyle="1" w:styleId="8EC502390A33493885ABFA9A93511BE0">
    <w:name w:val="8EC502390A33493885ABFA9A93511BE0"/>
    <w:rsid w:val="00E111DB"/>
  </w:style>
  <w:style w:type="paragraph" w:customStyle="1" w:styleId="2E3D172A1A4D4697AABDC524FF5D8E53">
    <w:name w:val="2E3D172A1A4D4697AABDC524FF5D8E53"/>
    <w:rsid w:val="00E111DB"/>
  </w:style>
  <w:style w:type="paragraph" w:customStyle="1" w:styleId="F408798612C5471D86B38143360B9E27">
    <w:name w:val="F408798612C5471D86B38143360B9E27"/>
    <w:rsid w:val="00E111DB"/>
  </w:style>
  <w:style w:type="paragraph" w:customStyle="1" w:styleId="1441D131E90546D1905A66193027D08B">
    <w:name w:val="1441D131E90546D1905A66193027D08B"/>
    <w:rsid w:val="00E111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C5D51B-C611-4FCD-9429-0A642BF1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{D226728F-24A9-40C2-84CE-CABBC2195C50}tf00546271_win32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2021-05-19T18:37:00Z</dcterms:created>
  <dcterms:modified xsi:type="dcterms:W3CDTF">2021-05-20T05:03:00Z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